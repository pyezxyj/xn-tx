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城市网</w:t>
      </w:r>
      <w:r>
        <w:rPr>
          <w:rFonts w:hint="eastAsia" w:ascii="宋体" w:hAnsi="宋体"/>
          <w:b/>
          <w:sz w:val="44"/>
          <w:szCs w:val="44"/>
        </w:rPr>
        <w:t>1.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0</w:t>
      </w:r>
      <w:r>
        <w:rPr>
          <w:rFonts w:hint="eastAsia" w:ascii="宋体" w:hAnsi="宋体"/>
          <w:b/>
          <w:sz w:val="44"/>
          <w:szCs w:val="44"/>
        </w:rPr>
        <w:t>.0接口</w:t>
      </w:r>
    </w:p>
    <w:tbl>
      <w:tblPr>
        <w:tblStyle w:val="13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Ezra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站点</w:t>
      </w:r>
      <w:r>
        <w:rPr>
          <w:rFonts w:hint="eastAsia" w:ascii="宋体" w:hAnsi="宋体"/>
          <w:sz w:val="32"/>
          <w:szCs w:val="32"/>
        </w:rPr>
        <w:t>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31"/>
        <w:gridCol w:w="116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 站点编号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宋体"/>
                <w:sz w:val="20"/>
                <w:szCs w:val="20"/>
              </w:rPr>
              <w:t>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站点</w:t>
      </w:r>
      <w:r>
        <w:rPr>
          <w:rFonts w:hint="eastAsia" w:ascii="宋体" w:hAnsi="宋体"/>
          <w:sz w:val="28"/>
          <w:szCs w:val="28"/>
        </w:rPr>
        <w:t>分页查询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</w:t>
      </w:r>
      <w:r>
        <w:rPr>
          <w:rFonts w:hint="eastAsia" w:ascii="宋体" w:hAnsi="宋体"/>
          <w:sz w:val="20"/>
          <w:szCs w:val="20"/>
          <w:lang w:val="en-US" w:eastAsia="zh-CN"/>
        </w:rPr>
        <w:t>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sz w:val="20"/>
                <w:szCs w:val="20"/>
              </w:rPr>
              <w:t>d（选填）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efault（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spacing w:line="240" w:lineRule="auto"/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: 编号,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负责人编号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是否是默认站点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邮箱(预留)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: 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站点</w:t>
      </w:r>
      <w:r>
        <w:rPr>
          <w:rFonts w:hint="eastAsia" w:ascii="宋体" w:hAnsi="宋体"/>
          <w:sz w:val="28"/>
          <w:szCs w:val="28"/>
        </w:rPr>
        <w:t>列表查询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</w:t>
      </w:r>
      <w:r>
        <w:rPr>
          <w:rFonts w:hint="eastAsia" w:ascii="宋体" w:hAnsi="宋体"/>
          <w:sz w:val="20"/>
          <w:szCs w:val="20"/>
          <w:lang w:val="en-US" w:eastAsia="zh-CN"/>
        </w:rPr>
        <w:t>站点，返回结果按首字母排序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166"/>
        <w:gridCol w:w="45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sz w:val="20"/>
                <w:szCs w:val="20"/>
              </w:rPr>
              <w:t>d（选填）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sz w:val="20"/>
                <w:szCs w:val="20"/>
              </w:rPr>
              <w:t>efault（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: 编号,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负责人编号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是否是默认站点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邮箱(预留)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: 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经纬度</w:t>
      </w:r>
      <w:r>
        <w:rPr>
          <w:rFonts w:hint="eastAsia" w:ascii="宋体" w:hAnsi="宋体"/>
          <w:sz w:val="28"/>
          <w:szCs w:val="28"/>
        </w:rPr>
        <w:t>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按经纬度</w:t>
      </w:r>
      <w:r>
        <w:rPr>
          <w:rFonts w:hint="eastAsia" w:ascii="宋体" w:hAnsi="宋体"/>
          <w:sz w:val="20"/>
          <w:szCs w:val="20"/>
        </w:rPr>
        <w:t>查询</w:t>
      </w:r>
      <w:r>
        <w:rPr>
          <w:rFonts w:hint="eastAsia" w:ascii="宋体" w:hAnsi="宋体"/>
          <w:sz w:val="20"/>
          <w:szCs w:val="20"/>
          <w:lang w:val="en-US" w:eastAsia="zh-CN"/>
        </w:rPr>
        <w:t>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bookmarkStart w:id="0" w:name="_GoBack"/>
            <w:bookmarkEnd w:id="0"/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13.242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123.332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I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</w:t>
      </w:r>
      <w:r>
        <w:rPr>
          <w:rFonts w:hint="eastAsia" w:ascii="宋体" w:hAnsi="宋体" w:cs="Consolas"/>
          <w:b/>
          <w:bCs/>
          <w:sz w:val="20"/>
          <w:szCs w:val="20"/>
        </w:rPr>
        <w:t>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: 编号,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经度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纬度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区间,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负责人编号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isDefault : 是否是默认站点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邮箱(预留)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: 备注</w:t>
            </w:r>
          </w:p>
        </w:tc>
      </w:tr>
    </w:tbl>
    <w:p>
      <w:pPr>
        <w:rPr>
          <w:rFonts w:hint="eastAsia"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导航</w:t>
      </w:r>
      <w:r>
        <w:rPr>
          <w:rFonts w:hint="eastAsia" w:ascii="宋体" w:hAnsi="宋体"/>
          <w:sz w:val="32"/>
          <w:szCs w:val="32"/>
        </w:rPr>
        <w:t>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新增导航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="宋体"/>
          <w:b/>
          <w:sz w:val="20"/>
          <w:szCs w:val="20"/>
          <w:lang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新增导航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8"/>
        <w:gridCol w:w="52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无站点编号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</w:t>
      </w:r>
      <w:r>
        <w:rPr>
          <w:rFonts w:hint="eastAsia"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导航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删除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44"/>
        <w:gridCol w:w="52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哈哈哈哈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4" w:tblpY="194"/>
        <w:tblOverlap w:val="never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修改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导航</w:t>
      </w:r>
      <w:r>
        <w:rPr>
          <w:rFonts w:hint="eastAsia" w:ascii="宋体" w:hAnsi="宋体"/>
          <w:sz w:val="28"/>
          <w:szCs w:val="28"/>
        </w:rPr>
        <w:t>分页查询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</w:t>
      </w:r>
      <w:r>
        <w:rPr>
          <w:rFonts w:hint="eastAsia" w:ascii="宋体" w:hAnsi="宋体"/>
          <w:sz w:val="20"/>
          <w:szCs w:val="20"/>
          <w:lang w:val="en-US" w:eastAsia="zh-CN"/>
        </w:rPr>
        <w:t>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标题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宋体"/>
                <w:sz w:val="20"/>
                <w:szCs w:val="20"/>
              </w:rPr>
              <w:t>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G</w:t>
      </w:r>
      <w:r>
        <w:rPr>
          <w:rFonts w:hint="eastAsia" w:ascii="宋体" w:hAnsi="宋体" w:cs="Consolas"/>
          <w:b/>
          <w:bCs/>
          <w:sz w:val="20"/>
          <w:szCs w:val="20"/>
        </w:rPr>
        <w:t>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orderNo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status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显示状态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是否全局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站点编号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: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导航</w:t>
      </w:r>
      <w:r>
        <w:rPr>
          <w:rFonts w:hint="eastAsia" w:ascii="宋体" w:hAnsi="宋体"/>
          <w:sz w:val="28"/>
          <w:szCs w:val="28"/>
        </w:rPr>
        <w:t>列表查询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OSS/Front</w:t>
      </w:r>
      <w:r>
        <w:rPr>
          <w:rFonts w:hint="eastAsia" w:ascii="宋体" w:hAnsi="宋体"/>
          <w:sz w:val="28"/>
          <w:szCs w:val="28"/>
          <w:lang w:eastAsia="zh-CN"/>
        </w:rPr>
        <w:t>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</w:t>
      </w:r>
      <w:r>
        <w:rPr>
          <w:rFonts w:hint="eastAsia" w:ascii="宋体" w:hAnsi="宋体"/>
          <w:sz w:val="20"/>
          <w:szCs w:val="20"/>
          <w:lang w:val="en-US" w:eastAsia="zh-CN"/>
        </w:rPr>
        <w:t>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610031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标题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模糊查询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显示状态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宋体"/>
                <w:sz w:val="20"/>
                <w:szCs w:val="20"/>
              </w:rPr>
              <w:t>lobal（选填）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sz w:val="20"/>
                <w:szCs w:val="20"/>
              </w:rPr>
              <w:t>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G</w:t>
      </w:r>
      <w:r>
        <w:rPr>
          <w:rFonts w:hint="eastAsia" w:ascii="宋体" w:hAnsi="宋体" w:cs="Consolas"/>
          <w:b/>
          <w:bCs/>
          <w:sz w:val="20"/>
          <w:szCs w:val="20"/>
        </w:rPr>
        <w:t>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C</w:t>
      </w:r>
      <w:r>
        <w:rPr>
          <w:rFonts w:hint="eastAsia" w:ascii="宋体" w:hAnsi="宋体" w:cs="Consolas"/>
          <w:b/>
          <w:bCs/>
          <w:sz w:val="20"/>
          <w:szCs w:val="20"/>
        </w:rPr>
        <w:t>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spacing w:line="240" w:lineRule="auto"/>
        <w:ind w:firstLine="401"/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orderNo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status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显示状态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lobal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是否全局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站点编号</w:t>
            </w:r>
          </w:p>
          <w:p>
            <w:pPr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remark : 备注</w:t>
            </w:r>
          </w:p>
        </w:tc>
      </w:tr>
    </w:tbl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309BC"/>
    <w:rsid w:val="000B290E"/>
    <w:rsid w:val="000D1D3B"/>
    <w:rsid w:val="00100F37"/>
    <w:rsid w:val="00125777"/>
    <w:rsid w:val="0013509F"/>
    <w:rsid w:val="00135937"/>
    <w:rsid w:val="001512D9"/>
    <w:rsid w:val="00171926"/>
    <w:rsid w:val="00187819"/>
    <w:rsid w:val="00191DF4"/>
    <w:rsid w:val="001953D4"/>
    <w:rsid w:val="001A133B"/>
    <w:rsid w:val="001A35C3"/>
    <w:rsid w:val="001A66FB"/>
    <w:rsid w:val="001B0C17"/>
    <w:rsid w:val="001B1658"/>
    <w:rsid w:val="001E524F"/>
    <w:rsid w:val="002265F7"/>
    <w:rsid w:val="002322E2"/>
    <w:rsid w:val="002623BF"/>
    <w:rsid w:val="00275A9A"/>
    <w:rsid w:val="00292130"/>
    <w:rsid w:val="002B28D3"/>
    <w:rsid w:val="002F0016"/>
    <w:rsid w:val="00303D6D"/>
    <w:rsid w:val="003231F2"/>
    <w:rsid w:val="00350EE0"/>
    <w:rsid w:val="00360212"/>
    <w:rsid w:val="003653EF"/>
    <w:rsid w:val="00370348"/>
    <w:rsid w:val="00385C68"/>
    <w:rsid w:val="003A5E43"/>
    <w:rsid w:val="003B0E51"/>
    <w:rsid w:val="003C148A"/>
    <w:rsid w:val="003E3F5C"/>
    <w:rsid w:val="00400FCE"/>
    <w:rsid w:val="0041330D"/>
    <w:rsid w:val="00416663"/>
    <w:rsid w:val="00420C4F"/>
    <w:rsid w:val="00460098"/>
    <w:rsid w:val="00463947"/>
    <w:rsid w:val="0047142C"/>
    <w:rsid w:val="00474A55"/>
    <w:rsid w:val="004812FA"/>
    <w:rsid w:val="004C4937"/>
    <w:rsid w:val="004E1FA4"/>
    <w:rsid w:val="004E3A3E"/>
    <w:rsid w:val="004F205B"/>
    <w:rsid w:val="0050016E"/>
    <w:rsid w:val="00520E17"/>
    <w:rsid w:val="00534D76"/>
    <w:rsid w:val="00565228"/>
    <w:rsid w:val="00567EE2"/>
    <w:rsid w:val="005705F7"/>
    <w:rsid w:val="00570693"/>
    <w:rsid w:val="005770FF"/>
    <w:rsid w:val="00577472"/>
    <w:rsid w:val="00584652"/>
    <w:rsid w:val="005A165B"/>
    <w:rsid w:val="005A6F79"/>
    <w:rsid w:val="005B31A2"/>
    <w:rsid w:val="005B6A24"/>
    <w:rsid w:val="005C3241"/>
    <w:rsid w:val="005D7BBF"/>
    <w:rsid w:val="005F5CD2"/>
    <w:rsid w:val="00600522"/>
    <w:rsid w:val="00637BD3"/>
    <w:rsid w:val="00652968"/>
    <w:rsid w:val="00655248"/>
    <w:rsid w:val="00662577"/>
    <w:rsid w:val="0068189B"/>
    <w:rsid w:val="006819C2"/>
    <w:rsid w:val="0069321D"/>
    <w:rsid w:val="006A4167"/>
    <w:rsid w:val="006B5A44"/>
    <w:rsid w:val="006B7193"/>
    <w:rsid w:val="006B77B3"/>
    <w:rsid w:val="006C00C8"/>
    <w:rsid w:val="006C2255"/>
    <w:rsid w:val="006D04F5"/>
    <w:rsid w:val="006D71FE"/>
    <w:rsid w:val="006E1439"/>
    <w:rsid w:val="00730A3B"/>
    <w:rsid w:val="007378AF"/>
    <w:rsid w:val="00763463"/>
    <w:rsid w:val="007A1EAB"/>
    <w:rsid w:val="007C2B83"/>
    <w:rsid w:val="007E2099"/>
    <w:rsid w:val="007F1B98"/>
    <w:rsid w:val="00806841"/>
    <w:rsid w:val="0082047A"/>
    <w:rsid w:val="00846D7C"/>
    <w:rsid w:val="0086545C"/>
    <w:rsid w:val="008765F0"/>
    <w:rsid w:val="00891A4E"/>
    <w:rsid w:val="00897EBD"/>
    <w:rsid w:val="008A0170"/>
    <w:rsid w:val="008A3F6A"/>
    <w:rsid w:val="008B1179"/>
    <w:rsid w:val="008D1B30"/>
    <w:rsid w:val="008E1D24"/>
    <w:rsid w:val="008F0EC7"/>
    <w:rsid w:val="008F17C9"/>
    <w:rsid w:val="0090481D"/>
    <w:rsid w:val="009141E7"/>
    <w:rsid w:val="00920430"/>
    <w:rsid w:val="0095666F"/>
    <w:rsid w:val="0096070C"/>
    <w:rsid w:val="009B00E9"/>
    <w:rsid w:val="009C284C"/>
    <w:rsid w:val="009C3DEA"/>
    <w:rsid w:val="009E6F7F"/>
    <w:rsid w:val="00A31EE1"/>
    <w:rsid w:val="00A33306"/>
    <w:rsid w:val="00A451BC"/>
    <w:rsid w:val="00A457A6"/>
    <w:rsid w:val="00A57013"/>
    <w:rsid w:val="00A61479"/>
    <w:rsid w:val="00A65794"/>
    <w:rsid w:val="00A75E84"/>
    <w:rsid w:val="00A811A6"/>
    <w:rsid w:val="00A81575"/>
    <w:rsid w:val="00A93631"/>
    <w:rsid w:val="00AB0703"/>
    <w:rsid w:val="00B13F6B"/>
    <w:rsid w:val="00B21771"/>
    <w:rsid w:val="00B42E06"/>
    <w:rsid w:val="00B57851"/>
    <w:rsid w:val="00B632B9"/>
    <w:rsid w:val="00B7104C"/>
    <w:rsid w:val="00B76212"/>
    <w:rsid w:val="00B95C97"/>
    <w:rsid w:val="00BA1D3E"/>
    <w:rsid w:val="00BC31D4"/>
    <w:rsid w:val="00BC418B"/>
    <w:rsid w:val="00BD40A8"/>
    <w:rsid w:val="00BD717C"/>
    <w:rsid w:val="00C06B67"/>
    <w:rsid w:val="00C65FD1"/>
    <w:rsid w:val="00C91486"/>
    <w:rsid w:val="00CA3744"/>
    <w:rsid w:val="00CA4156"/>
    <w:rsid w:val="00CB1E64"/>
    <w:rsid w:val="00CB2D7A"/>
    <w:rsid w:val="00CB6A59"/>
    <w:rsid w:val="00CC5CDE"/>
    <w:rsid w:val="00CD2B2C"/>
    <w:rsid w:val="00CD319B"/>
    <w:rsid w:val="00CE155E"/>
    <w:rsid w:val="00CE373E"/>
    <w:rsid w:val="00CF0FE5"/>
    <w:rsid w:val="00CF1F1E"/>
    <w:rsid w:val="00D02E40"/>
    <w:rsid w:val="00D04C65"/>
    <w:rsid w:val="00D1484D"/>
    <w:rsid w:val="00D30811"/>
    <w:rsid w:val="00D41540"/>
    <w:rsid w:val="00D571B0"/>
    <w:rsid w:val="00D60EDF"/>
    <w:rsid w:val="00D8366E"/>
    <w:rsid w:val="00D84010"/>
    <w:rsid w:val="00D85A96"/>
    <w:rsid w:val="00DB29FA"/>
    <w:rsid w:val="00DB41C5"/>
    <w:rsid w:val="00DB4DF9"/>
    <w:rsid w:val="00DF1773"/>
    <w:rsid w:val="00E01C4F"/>
    <w:rsid w:val="00E07AC3"/>
    <w:rsid w:val="00E4190B"/>
    <w:rsid w:val="00E653F7"/>
    <w:rsid w:val="00E662B8"/>
    <w:rsid w:val="00E72A7D"/>
    <w:rsid w:val="00E837F7"/>
    <w:rsid w:val="00EE7DF5"/>
    <w:rsid w:val="00F02733"/>
    <w:rsid w:val="00F1263F"/>
    <w:rsid w:val="00F20738"/>
    <w:rsid w:val="00F31D1F"/>
    <w:rsid w:val="00F37D80"/>
    <w:rsid w:val="00F51ABD"/>
    <w:rsid w:val="00F714CF"/>
    <w:rsid w:val="00F83F32"/>
    <w:rsid w:val="00F86107"/>
    <w:rsid w:val="00F97654"/>
    <w:rsid w:val="00FD4DAA"/>
    <w:rsid w:val="00FE1E90"/>
    <w:rsid w:val="01017B00"/>
    <w:rsid w:val="01785D70"/>
    <w:rsid w:val="01864EF9"/>
    <w:rsid w:val="01AA55AA"/>
    <w:rsid w:val="0213195D"/>
    <w:rsid w:val="029666DE"/>
    <w:rsid w:val="033B0765"/>
    <w:rsid w:val="034B2993"/>
    <w:rsid w:val="03A9753D"/>
    <w:rsid w:val="058765AE"/>
    <w:rsid w:val="058E2DE4"/>
    <w:rsid w:val="05935FB5"/>
    <w:rsid w:val="05A12105"/>
    <w:rsid w:val="05C97201"/>
    <w:rsid w:val="066B3569"/>
    <w:rsid w:val="06EF2273"/>
    <w:rsid w:val="070F706F"/>
    <w:rsid w:val="073F73C8"/>
    <w:rsid w:val="07603EF2"/>
    <w:rsid w:val="07896162"/>
    <w:rsid w:val="07C41B7C"/>
    <w:rsid w:val="09290A64"/>
    <w:rsid w:val="09AD30FF"/>
    <w:rsid w:val="09DF57CF"/>
    <w:rsid w:val="0B4B67FE"/>
    <w:rsid w:val="0BC763E7"/>
    <w:rsid w:val="0BEA614E"/>
    <w:rsid w:val="0C074E85"/>
    <w:rsid w:val="0C9F492F"/>
    <w:rsid w:val="0D0F5A41"/>
    <w:rsid w:val="0D9753AD"/>
    <w:rsid w:val="0E0820BF"/>
    <w:rsid w:val="0EFE6DCE"/>
    <w:rsid w:val="101028A8"/>
    <w:rsid w:val="107B6BB7"/>
    <w:rsid w:val="115430A5"/>
    <w:rsid w:val="11CE4AE2"/>
    <w:rsid w:val="11CE70D6"/>
    <w:rsid w:val="12376620"/>
    <w:rsid w:val="12884172"/>
    <w:rsid w:val="12D853E4"/>
    <w:rsid w:val="133F5428"/>
    <w:rsid w:val="138175D9"/>
    <w:rsid w:val="140B4D8A"/>
    <w:rsid w:val="141D6596"/>
    <w:rsid w:val="15192F21"/>
    <w:rsid w:val="165B3DCB"/>
    <w:rsid w:val="178C675D"/>
    <w:rsid w:val="18692458"/>
    <w:rsid w:val="18EC6A10"/>
    <w:rsid w:val="1A132A44"/>
    <w:rsid w:val="1A420F7A"/>
    <w:rsid w:val="1B3B78BA"/>
    <w:rsid w:val="1B5873C2"/>
    <w:rsid w:val="1BC1351E"/>
    <w:rsid w:val="1D361216"/>
    <w:rsid w:val="1DE14441"/>
    <w:rsid w:val="1E8F4285"/>
    <w:rsid w:val="1EF34DF9"/>
    <w:rsid w:val="1F623213"/>
    <w:rsid w:val="1F6B7A08"/>
    <w:rsid w:val="1FB07552"/>
    <w:rsid w:val="204962DB"/>
    <w:rsid w:val="21640E9F"/>
    <w:rsid w:val="21D70C21"/>
    <w:rsid w:val="22410B17"/>
    <w:rsid w:val="22C17B8E"/>
    <w:rsid w:val="22C516C6"/>
    <w:rsid w:val="22F2664B"/>
    <w:rsid w:val="236938AF"/>
    <w:rsid w:val="2386729D"/>
    <w:rsid w:val="24C62105"/>
    <w:rsid w:val="24D13632"/>
    <w:rsid w:val="25CC2756"/>
    <w:rsid w:val="262F1A57"/>
    <w:rsid w:val="26656D11"/>
    <w:rsid w:val="26C11FE3"/>
    <w:rsid w:val="26F1589E"/>
    <w:rsid w:val="27177E0A"/>
    <w:rsid w:val="28486130"/>
    <w:rsid w:val="29A77AFF"/>
    <w:rsid w:val="29E15AAD"/>
    <w:rsid w:val="29F63B9F"/>
    <w:rsid w:val="2AA062A6"/>
    <w:rsid w:val="2B384BD5"/>
    <w:rsid w:val="2B841C80"/>
    <w:rsid w:val="2B8B7AB4"/>
    <w:rsid w:val="2BB40515"/>
    <w:rsid w:val="2BBD7E41"/>
    <w:rsid w:val="2BFD320E"/>
    <w:rsid w:val="2C451105"/>
    <w:rsid w:val="2D4D03EC"/>
    <w:rsid w:val="2DD164ED"/>
    <w:rsid w:val="2DF12C48"/>
    <w:rsid w:val="2E751C8F"/>
    <w:rsid w:val="309E7097"/>
    <w:rsid w:val="310E0759"/>
    <w:rsid w:val="31331C84"/>
    <w:rsid w:val="31931F88"/>
    <w:rsid w:val="31A7633D"/>
    <w:rsid w:val="34180821"/>
    <w:rsid w:val="342173C3"/>
    <w:rsid w:val="358035DD"/>
    <w:rsid w:val="363853E4"/>
    <w:rsid w:val="36D771B8"/>
    <w:rsid w:val="38D369DF"/>
    <w:rsid w:val="3A157975"/>
    <w:rsid w:val="3ADB60ED"/>
    <w:rsid w:val="3B5F2B76"/>
    <w:rsid w:val="3B6B50B5"/>
    <w:rsid w:val="3BA9781B"/>
    <w:rsid w:val="3C11059E"/>
    <w:rsid w:val="3C472634"/>
    <w:rsid w:val="3C5F3FD9"/>
    <w:rsid w:val="3CB902E2"/>
    <w:rsid w:val="3D046D1E"/>
    <w:rsid w:val="3DAE55C9"/>
    <w:rsid w:val="3E326860"/>
    <w:rsid w:val="3E6C3EA0"/>
    <w:rsid w:val="3FAC37A2"/>
    <w:rsid w:val="405548AB"/>
    <w:rsid w:val="40676A07"/>
    <w:rsid w:val="40FD1103"/>
    <w:rsid w:val="41295164"/>
    <w:rsid w:val="41515642"/>
    <w:rsid w:val="41B43ED5"/>
    <w:rsid w:val="41D028D7"/>
    <w:rsid w:val="42FE384A"/>
    <w:rsid w:val="430B3599"/>
    <w:rsid w:val="434C3925"/>
    <w:rsid w:val="43687125"/>
    <w:rsid w:val="441B1472"/>
    <w:rsid w:val="44225C4E"/>
    <w:rsid w:val="44463F86"/>
    <w:rsid w:val="447B503F"/>
    <w:rsid w:val="451E00FE"/>
    <w:rsid w:val="457778E2"/>
    <w:rsid w:val="457D3035"/>
    <w:rsid w:val="46186D62"/>
    <w:rsid w:val="462D6E02"/>
    <w:rsid w:val="46B15499"/>
    <w:rsid w:val="47177F1E"/>
    <w:rsid w:val="475C009C"/>
    <w:rsid w:val="47F4616B"/>
    <w:rsid w:val="48035794"/>
    <w:rsid w:val="48585EA9"/>
    <w:rsid w:val="489D0809"/>
    <w:rsid w:val="48C00665"/>
    <w:rsid w:val="4A7B09EF"/>
    <w:rsid w:val="4B404464"/>
    <w:rsid w:val="4BB47E77"/>
    <w:rsid w:val="4BE56653"/>
    <w:rsid w:val="4C20382B"/>
    <w:rsid w:val="4C7B5DC5"/>
    <w:rsid w:val="4DA350F3"/>
    <w:rsid w:val="4E2421F2"/>
    <w:rsid w:val="4EED0E0B"/>
    <w:rsid w:val="50910213"/>
    <w:rsid w:val="50D81D9A"/>
    <w:rsid w:val="51573B26"/>
    <w:rsid w:val="51C5410F"/>
    <w:rsid w:val="526A78BD"/>
    <w:rsid w:val="52BF4102"/>
    <w:rsid w:val="52F3280E"/>
    <w:rsid w:val="53262D39"/>
    <w:rsid w:val="5465282F"/>
    <w:rsid w:val="54787D84"/>
    <w:rsid w:val="548A5E02"/>
    <w:rsid w:val="54B2387A"/>
    <w:rsid w:val="554539DD"/>
    <w:rsid w:val="55DC5166"/>
    <w:rsid w:val="56431C78"/>
    <w:rsid w:val="564965EE"/>
    <w:rsid w:val="56CD5B0D"/>
    <w:rsid w:val="57041497"/>
    <w:rsid w:val="57767D20"/>
    <w:rsid w:val="57DC236C"/>
    <w:rsid w:val="58C37039"/>
    <w:rsid w:val="59515B36"/>
    <w:rsid w:val="5A517202"/>
    <w:rsid w:val="5B4B1D05"/>
    <w:rsid w:val="5BFC47EB"/>
    <w:rsid w:val="5DE16646"/>
    <w:rsid w:val="5F0B3EA1"/>
    <w:rsid w:val="5F617D7A"/>
    <w:rsid w:val="5F9067D7"/>
    <w:rsid w:val="606A200A"/>
    <w:rsid w:val="61035D69"/>
    <w:rsid w:val="613F3499"/>
    <w:rsid w:val="623A0292"/>
    <w:rsid w:val="623B1597"/>
    <w:rsid w:val="624E2AE9"/>
    <w:rsid w:val="630856F8"/>
    <w:rsid w:val="63380421"/>
    <w:rsid w:val="63CC4C3C"/>
    <w:rsid w:val="64CA2B3B"/>
    <w:rsid w:val="656664F6"/>
    <w:rsid w:val="65B47C46"/>
    <w:rsid w:val="65E62940"/>
    <w:rsid w:val="661E78AE"/>
    <w:rsid w:val="66584E40"/>
    <w:rsid w:val="66C85B2F"/>
    <w:rsid w:val="6715727D"/>
    <w:rsid w:val="67764624"/>
    <w:rsid w:val="679C4E90"/>
    <w:rsid w:val="67D571E1"/>
    <w:rsid w:val="67EA4E4B"/>
    <w:rsid w:val="69B17030"/>
    <w:rsid w:val="6BDE4133"/>
    <w:rsid w:val="6C0167CF"/>
    <w:rsid w:val="6C336B9D"/>
    <w:rsid w:val="6C9D68F0"/>
    <w:rsid w:val="6CD32954"/>
    <w:rsid w:val="6E913424"/>
    <w:rsid w:val="70B74B7F"/>
    <w:rsid w:val="710273F1"/>
    <w:rsid w:val="71EB0005"/>
    <w:rsid w:val="72697D5A"/>
    <w:rsid w:val="72D33FCD"/>
    <w:rsid w:val="72D56961"/>
    <w:rsid w:val="72DB7A20"/>
    <w:rsid w:val="734F6F85"/>
    <w:rsid w:val="73C910DD"/>
    <w:rsid w:val="73FB4FD8"/>
    <w:rsid w:val="74352811"/>
    <w:rsid w:val="74437CCE"/>
    <w:rsid w:val="74DD03FF"/>
    <w:rsid w:val="74E63D80"/>
    <w:rsid w:val="75163278"/>
    <w:rsid w:val="75272741"/>
    <w:rsid w:val="76A27128"/>
    <w:rsid w:val="76FD5CCC"/>
    <w:rsid w:val="77282295"/>
    <w:rsid w:val="774528B8"/>
    <w:rsid w:val="782E3382"/>
    <w:rsid w:val="78697FF7"/>
    <w:rsid w:val="78890611"/>
    <w:rsid w:val="78CB4983"/>
    <w:rsid w:val="79121942"/>
    <w:rsid w:val="7A0F45D8"/>
    <w:rsid w:val="7ACF18F8"/>
    <w:rsid w:val="7B265AA1"/>
    <w:rsid w:val="7BD23BE7"/>
    <w:rsid w:val="7BF64402"/>
    <w:rsid w:val="7C223BCB"/>
    <w:rsid w:val="7C6A77CA"/>
    <w:rsid w:val="7DA22C9C"/>
    <w:rsid w:val="7E3B0A5A"/>
    <w:rsid w:val="7EA57B70"/>
    <w:rsid w:val="7ED06553"/>
    <w:rsid w:val="7F2842BC"/>
    <w:rsid w:val="7F96634A"/>
    <w:rsid w:val="7FC076E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unhideWhenUsed/>
    <w:qFormat/>
    <w:uiPriority w:val="99"/>
    <w:rPr>
      <w:b/>
      <w:bCs/>
    </w:rPr>
  </w:style>
  <w:style w:type="paragraph" w:styleId="6">
    <w:name w:val="annotation text"/>
    <w:basedOn w:val="1"/>
    <w:link w:val="21"/>
    <w:unhideWhenUsed/>
    <w:qFormat/>
    <w:uiPriority w:val="99"/>
  </w:style>
  <w:style w:type="paragraph" w:styleId="7">
    <w:name w:val="Document Map"/>
    <w:basedOn w:val="1"/>
    <w:link w:val="20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6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annotation reference"/>
    <w:unhideWhenUsed/>
    <w:qFormat/>
    <w:uiPriority w:val="99"/>
    <w:rPr>
      <w:sz w:val="21"/>
      <w:szCs w:val="21"/>
    </w:rPr>
  </w:style>
  <w:style w:type="character" w:customStyle="1" w:styleId="14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15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16">
    <w:name w:val="批注框文本字符"/>
    <w:basedOn w:val="11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qFormat/>
    <w:uiPriority w:val="9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19">
    <w:name w:val="标题 3字符"/>
    <w:basedOn w:val="11"/>
    <w:link w:val="4"/>
    <w:qFormat/>
    <w:uiPriority w:val="9"/>
    <w:rPr>
      <w:rFonts w:ascii="Arial" w:hAnsi="Arial" w:eastAsia="宋体" w:cs="Times New Roman"/>
      <w:b/>
      <w:bCs/>
      <w:kern w:val="0"/>
      <w:sz w:val="32"/>
      <w:szCs w:val="32"/>
    </w:rPr>
  </w:style>
  <w:style w:type="character" w:customStyle="1" w:styleId="20">
    <w:name w:val="文档结构图 字符"/>
    <w:basedOn w:val="11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1">
    <w:name w:val="注释文本字符"/>
    <w:basedOn w:val="11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2">
    <w:name w:val="批注主题字符"/>
    <w:basedOn w:val="21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ixian\Desktop\&#22478;&#24066;&#32593;\Macintosh HD:Users:myb858:Library:Application 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25</Pages>
  <Words>1514</Words>
  <Characters>8635</Characters>
  <Lines>71</Lines>
  <Paragraphs>20</Paragraphs>
  <ScaleCrop>false</ScaleCrop>
  <LinksUpToDate>false</LinksUpToDate>
  <CharactersWithSpaces>10129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2016-09-13T11:42:53Z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